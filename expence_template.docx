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4DFA6" w14:textId="5073558C" w:rsidR="008C6792" w:rsidRPr="008C6792" w:rsidRDefault="008C6792" w:rsidP="005710B1">
      <w:pPr>
        <w:pStyle w:val="Title"/>
        <w:spacing w:line="240" w:lineRule="auto"/>
        <w:jc w:val="center"/>
        <w:rPr>
          <w:rFonts w:ascii="Arial" w:hAnsi="Arial" w:cs="Arial"/>
          <w:sz w:val="24"/>
          <w:szCs w:val="22"/>
        </w:rPr>
      </w:pPr>
      <w:r w:rsidRPr="008C6792">
        <w:rPr>
          <w:rFonts w:ascii="Arial" w:hAnsi="Arial" w:cs="Arial"/>
          <w:sz w:val="24"/>
          <w:szCs w:val="22"/>
        </w:rPr>
        <w:t>Ajra tex</w:t>
      </w:r>
    </w:p>
    <w:p w14:paraId="369D2CAF" w14:textId="00AD93EF" w:rsidR="008C6792" w:rsidRPr="008C6792" w:rsidRDefault="008C6792" w:rsidP="00C96E55">
      <w:pPr>
        <w:pStyle w:val="Title"/>
        <w:spacing w:line="240" w:lineRule="auto"/>
        <w:jc w:val="center"/>
        <w:rPr>
          <w:rFonts w:ascii="Arial" w:hAnsi="Arial" w:cs="Arial"/>
          <w:sz w:val="24"/>
          <w:szCs w:val="22"/>
        </w:rPr>
      </w:pPr>
      <w:r w:rsidRPr="008C6792">
        <w:rPr>
          <w:rFonts w:ascii="Arial" w:hAnsi="Arial" w:cs="Arial"/>
          <w:sz w:val="24"/>
          <w:szCs w:val="22"/>
        </w:rPr>
        <w:t>53, vaiyapuri nagar 4</w:t>
      </w:r>
      <w:r w:rsidRPr="008C6792">
        <w:rPr>
          <w:rFonts w:ascii="Arial" w:hAnsi="Arial" w:cs="Arial"/>
          <w:sz w:val="24"/>
          <w:szCs w:val="22"/>
          <w:vertAlign w:val="superscript"/>
        </w:rPr>
        <w:t>th</w:t>
      </w:r>
      <w:r w:rsidRPr="008C6792">
        <w:rPr>
          <w:rFonts w:ascii="Arial" w:hAnsi="Arial" w:cs="Arial"/>
          <w:sz w:val="24"/>
          <w:szCs w:val="22"/>
        </w:rPr>
        <w:t xml:space="preserve"> cross,</w:t>
      </w:r>
    </w:p>
    <w:p w14:paraId="2F8EA590" w14:textId="338807AB" w:rsidR="008C6792" w:rsidRPr="008C6792" w:rsidRDefault="008C6792" w:rsidP="00C96E55">
      <w:pPr>
        <w:pStyle w:val="Title"/>
        <w:spacing w:line="240" w:lineRule="auto"/>
        <w:jc w:val="center"/>
        <w:rPr>
          <w:rFonts w:ascii="Arial" w:hAnsi="Arial" w:cs="Arial"/>
          <w:sz w:val="24"/>
          <w:szCs w:val="22"/>
        </w:rPr>
      </w:pPr>
      <w:r w:rsidRPr="008C6792">
        <w:rPr>
          <w:rFonts w:ascii="Arial" w:hAnsi="Arial" w:cs="Arial"/>
          <w:sz w:val="24"/>
          <w:szCs w:val="22"/>
        </w:rPr>
        <w:t>karur – 639002.</w:t>
      </w:r>
    </w:p>
    <w:p w14:paraId="0EA165B4" w14:textId="77777777" w:rsidR="008C6792" w:rsidRDefault="008C6792" w:rsidP="008C6792">
      <w:pPr>
        <w:pStyle w:val="Title"/>
        <w:spacing w:line="240" w:lineRule="auto"/>
        <w:jc w:val="left"/>
        <w:rPr>
          <w:rFonts w:ascii="Arial" w:hAnsi="Arial" w:cs="Arial"/>
          <w:b/>
          <w:bCs/>
          <w:sz w:val="40"/>
          <w:szCs w:val="36"/>
        </w:rPr>
      </w:pPr>
    </w:p>
    <w:p w14:paraId="5840B5EB" w14:textId="269CD6B0" w:rsidR="00C96E55" w:rsidRDefault="008C6792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EXPENCE REPORT</w:t>
      </w:r>
    </w:p>
    <w:p w14:paraId="597A7567" w14:textId="31E7D9D7" w:rsidR="008C6792" w:rsidRPr="00C96E55" w:rsidRDefault="008C6792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5239"/>
        <w:gridCol w:w="4822"/>
      </w:tblGrid>
      <w:tr w:rsidR="008C6792" w:rsidRPr="00C96E55" w14:paraId="0B22CE2F" w14:textId="47571581" w:rsidTr="008C6792">
        <w:trPr>
          <w:trHeight w:val="245"/>
          <w:jc w:val="center"/>
        </w:trPr>
        <w:tc>
          <w:tcPr>
            <w:tcW w:w="5239" w:type="dxa"/>
            <w:vMerge w:val="restart"/>
          </w:tcPr>
          <w:p w14:paraId="75D36550" w14:textId="402B8AD7" w:rsidR="008C6792" w:rsidRPr="008C6792" w:rsidRDefault="008C6792" w:rsidP="008C6792">
            <w:pPr>
              <w:jc w:val="center"/>
              <w:rPr>
                <w:b/>
                <w:bCs/>
              </w:rPr>
            </w:pPr>
            <w:r w:rsidRPr="008C6792">
              <w:rPr>
                <w:b/>
                <w:bCs/>
              </w:rPr>
              <w:t>From Date</w:t>
            </w:r>
          </w:p>
          <w:p w14:paraId="17C5BE25" w14:textId="77777777" w:rsidR="008C6792" w:rsidRDefault="008C6792" w:rsidP="00C96E55"/>
          <w:p w14:paraId="17380476" w14:textId="5AE6B9EB" w:rsidR="008C6792" w:rsidRPr="00C96E55" w:rsidRDefault="008C6792" w:rsidP="008C679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from</w:t>
            </w:r>
            <w:proofErr w:type="gramEnd"/>
            <w:r>
              <w:t>_date</w:t>
            </w:r>
            <w:proofErr w:type="spellEnd"/>
            <w:r>
              <w:t xml:space="preserve"> }}</w:t>
            </w:r>
          </w:p>
        </w:tc>
        <w:tc>
          <w:tcPr>
            <w:tcW w:w="4822" w:type="dxa"/>
            <w:vMerge w:val="restart"/>
          </w:tcPr>
          <w:p w14:paraId="6AA8185B" w14:textId="617A38F7" w:rsidR="008C6792" w:rsidRDefault="008C6792" w:rsidP="008C6792">
            <w:pPr>
              <w:jc w:val="center"/>
              <w:rPr>
                <w:b/>
                <w:bCs/>
              </w:rPr>
            </w:pPr>
            <w:r w:rsidRPr="008C6792">
              <w:rPr>
                <w:b/>
                <w:bCs/>
              </w:rPr>
              <w:t>To Date</w:t>
            </w:r>
          </w:p>
          <w:p w14:paraId="233C5DF8" w14:textId="77777777" w:rsidR="008C6792" w:rsidRDefault="008C6792" w:rsidP="00C96E55">
            <w:pPr>
              <w:rPr>
                <w:b/>
                <w:bCs/>
              </w:rPr>
            </w:pPr>
          </w:p>
          <w:p w14:paraId="5B0FE075" w14:textId="4302094C" w:rsidR="008C6792" w:rsidRPr="008C6792" w:rsidRDefault="008C6792" w:rsidP="008C6792">
            <w:pPr>
              <w:jc w:val="center"/>
            </w:pPr>
            <w:proofErr w:type="gramStart"/>
            <w:r w:rsidRPr="008C6792">
              <w:t xml:space="preserve">{{ </w:t>
            </w:r>
            <w:proofErr w:type="spellStart"/>
            <w:r w:rsidRPr="008C6792">
              <w:t>to</w:t>
            </w:r>
            <w:proofErr w:type="gramEnd"/>
            <w:r w:rsidRPr="008C6792">
              <w:t>_date</w:t>
            </w:r>
            <w:proofErr w:type="spellEnd"/>
            <w:r w:rsidRPr="008C6792">
              <w:t xml:space="preserve"> }}</w:t>
            </w:r>
          </w:p>
        </w:tc>
      </w:tr>
      <w:tr w:rsidR="008C6792" w:rsidRPr="00C96E55" w14:paraId="12738844" w14:textId="77777777" w:rsidTr="008C6792">
        <w:trPr>
          <w:trHeight w:val="245"/>
          <w:jc w:val="center"/>
        </w:trPr>
        <w:tc>
          <w:tcPr>
            <w:tcW w:w="5239" w:type="dxa"/>
            <w:vMerge/>
          </w:tcPr>
          <w:p w14:paraId="653BCD1B" w14:textId="77777777" w:rsidR="008C6792" w:rsidRDefault="008C6792" w:rsidP="00C96E55"/>
        </w:tc>
        <w:tc>
          <w:tcPr>
            <w:tcW w:w="4822" w:type="dxa"/>
            <w:vMerge/>
          </w:tcPr>
          <w:p w14:paraId="42386A43" w14:textId="77777777" w:rsidR="008C6792" w:rsidRDefault="008C6792" w:rsidP="00C96E55"/>
        </w:tc>
      </w:tr>
      <w:tr w:rsidR="008C6792" w:rsidRPr="00C96E55" w14:paraId="174E83DA" w14:textId="77777777" w:rsidTr="008C6792">
        <w:trPr>
          <w:trHeight w:val="308"/>
          <w:jc w:val="center"/>
        </w:trPr>
        <w:tc>
          <w:tcPr>
            <w:tcW w:w="5239" w:type="dxa"/>
            <w:vMerge/>
          </w:tcPr>
          <w:p w14:paraId="43A95C4C" w14:textId="77777777" w:rsidR="008C6792" w:rsidRDefault="008C6792" w:rsidP="00C96E55"/>
        </w:tc>
        <w:tc>
          <w:tcPr>
            <w:tcW w:w="4822" w:type="dxa"/>
            <w:vMerge/>
          </w:tcPr>
          <w:p w14:paraId="5346A0C2" w14:textId="77777777" w:rsidR="008C6792" w:rsidRDefault="008C6792" w:rsidP="00C96E55"/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2127"/>
        <w:gridCol w:w="4110"/>
        <w:gridCol w:w="1985"/>
        <w:gridCol w:w="1858"/>
      </w:tblGrid>
      <w:tr w:rsidR="008C6792" w:rsidRPr="00C96E55" w14:paraId="21C6596D" w14:textId="77777777" w:rsidTr="008C6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2127" w:type="dxa"/>
            <w:tcBorders>
              <w:bottom w:val="single" w:sz="4" w:space="0" w:color="auto"/>
            </w:tcBorders>
          </w:tcPr>
          <w:p w14:paraId="25A24A2B" w14:textId="77777777" w:rsidR="008C6792" w:rsidRPr="00C96E55" w:rsidRDefault="008C67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054AE791" w:rsidR="008C6792" w:rsidRPr="00C96E55" w:rsidRDefault="008C67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48A3086" w14:textId="77777777" w:rsidR="008C6792" w:rsidRPr="00C96E55" w:rsidRDefault="008C67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858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6128C7E9" w:rsidR="008C6792" w:rsidRPr="00C96E55" w:rsidRDefault="008C67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8C6792" w:rsidRPr="00D243D2" w14:paraId="2535C524" w14:textId="77777777" w:rsidTr="008C6792">
        <w:trPr>
          <w:trHeight w:val="632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9D5C" w14:textId="18B0D56D" w:rsidR="008C6792" w:rsidRPr="00D243D2" w:rsidRDefault="008C6792" w:rsidP="008C6792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Date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5E0418B4" w:rsidR="008C6792" w:rsidRPr="00D243D2" w:rsidRDefault="008C6792" w:rsidP="008C6792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9AB17" w14:textId="69DD8A90" w:rsidR="008C6792" w:rsidRPr="00D243D2" w:rsidRDefault="008C6792" w:rsidP="008C6792">
            <w:pPr>
              <w:jc w:val="center"/>
              <w:rPr>
                <w:rFonts w:eastAsia="Adobe Gothic Std B" w:cs="Arial"/>
                <w:b/>
              </w:rPr>
            </w:pPr>
            <w:r>
              <w:rPr>
                <w:rFonts w:eastAsia="Adobe Gothic Std B" w:cs="Arial"/>
                <w:b/>
              </w:rPr>
              <w:t>From Account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3BED5407" w:rsidR="008C6792" w:rsidRPr="00D243D2" w:rsidRDefault="008C6792" w:rsidP="008C6792">
            <w:pPr>
              <w:jc w:val="center"/>
              <w:rPr>
                <w:rFonts w:eastAsia="Adobe Gothic Std B" w:cs="Arial"/>
                <w:b/>
              </w:rPr>
            </w:pPr>
            <w:r>
              <w:rPr>
                <w:rFonts w:eastAsia="Adobe Gothic Std B" w:cs="Arial"/>
                <w:b/>
              </w:rPr>
              <w:t>To Account</w:t>
            </w:r>
          </w:p>
        </w:tc>
      </w:tr>
      <w:tr w:rsidR="008C6792" w:rsidRPr="00D243D2" w14:paraId="42AAD9F6" w14:textId="77777777" w:rsidTr="008C6792">
        <w:trPr>
          <w:trHeight w:val="288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6BD" w14:textId="1D1C1CCF" w:rsidR="008C6792" w:rsidRPr="00D243D2" w:rsidRDefault="008C6792" w:rsidP="008C6792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{{%tr for item in</w:t>
            </w:r>
            <w:r w:rsidR="00DB35BD">
              <w:rPr>
                <w:rFonts w:eastAsia="Adobe Gothic Std B" w:cs="Arial"/>
              </w:rPr>
              <w:t xml:space="preserve"> </w:t>
            </w:r>
            <w:proofErr w:type="spellStart"/>
            <w:r w:rsidR="00DB35BD">
              <w:rPr>
                <w:rFonts w:eastAsia="Adobe Gothic Std B" w:cs="Arial"/>
              </w:rPr>
              <w:t>expence_list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63B1" w14:textId="6C8ECE54" w:rsidR="008C6792" w:rsidRPr="00D243D2" w:rsidRDefault="008C6792" w:rsidP="008C6792">
            <w:pPr>
              <w:jc w:val="center"/>
              <w:rPr>
                <w:rFonts w:eastAsia="Adobe Gothic Std B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226B" w14:textId="77777777" w:rsidR="008C6792" w:rsidRPr="00D243D2" w:rsidRDefault="008C6792" w:rsidP="008C6792">
            <w:pPr>
              <w:jc w:val="center"/>
              <w:rPr>
                <w:rFonts w:eastAsia="Adobe Gothic Std B" w:cs="Arial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66E1" w14:textId="3AA57263" w:rsidR="008C6792" w:rsidRPr="00D243D2" w:rsidRDefault="008C6792" w:rsidP="008C6792">
            <w:pPr>
              <w:jc w:val="center"/>
              <w:rPr>
                <w:rFonts w:eastAsia="Adobe Gothic Std B" w:cs="Arial"/>
              </w:rPr>
            </w:pPr>
          </w:p>
        </w:tc>
      </w:tr>
      <w:tr w:rsidR="008C6792" w:rsidRPr="00D243D2" w14:paraId="33214810" w14:textId="77777777" w:rsidTr="008C6792">
        <w:trPr>
          <w:trHeight w:val="288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4E29" w14:textId="0E16749C" w:rsidR="008C6792" w:rsidRPr="00D243D2" w:rsidRDefault="008C6792" w:rsidP="008C6792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</w:t>
            </w:r>
            <w:proofErr w:type="gramStart"/>
            <w:r w:rsidRPr="00D243D2">
              <w:rPr>
                <w:rFonts w:eastAsia="Adobe Gothic Std B" w:cs="Arial"/>
              </w:rPr>
              <w:t>item[</w:t>
            </w:r>
            <w:proofErr w:type="gramEnd"/>
            <w:r>
              <w:rPr>
                <w:rFonts w:eastAsia="Adobe Gothic Std B" w:cs="Arial"/>
              </w:rPr>
              <w:t>0</w:t>
            </w:r>
            <w:r w:rsidRPr="00D243D2">
              <w:rPr>
                <w:rFonts w:eastAsia="Adobe Gothic Std B" w:cs="Arial"/>
              </w:rPr>
              <w:t>]}}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1E0380B5" w:rsidR="008C6792" w:rsidRPr="00D243D2" w:rsidRDefault="008C6792" w:rsidP="008C6792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</w:t>
            </w:r>
            <w:proofErr w:type="gramStart"/>
            <w:r w:rsidRPr="00D243D2">
              <w:rPr>
                <w:rFonts w:eastAsia="Adobe Gothic Std B" w:cs="Arial"/>
              </w:rPr>
              <w:t>item[</w:t>
            </w:r>
            <w:proofErr w:type="gramEnd"/>
            <w:r>
              <w:rPr>
                <w:rFonts w:eastAsia="Adobe Gothic Std B" w:cs="Arial"/>
              </w:rPr>
              <w:t>1</w:t>
            </w:r>
            <w:r w:rsidRPr="00D243D2">
              <w:rPr>
                <w:rFonts w:eastAsia="Adobe Gothic Std B" w:cs="Arial"/>
              </w:rPr>
              <w:t>]}}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B771E" w14:textId="12FF2058" w:rsidR="008C6792" w:rsidRPr="00D243D2" w:rsidRDefault="008C6792" w:rsidP="008C6792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</w:t>
            </w:r>
            <w:proofErr w:type="gramStart"/>
            <w:r w:rsidRPr="00D243D2">
              <w:rPr>
                <w:rFonts w:eastAsia="Adobe Gothic Std B" w:cs="Arial"/>
              </w:rPr>
              <w:t>item[</w:t>
            </w:r>
            <w:proofErr w:type="gramEnd"/>
            <w:r>
              <w:rPr>
                <w:rFonts w:eastAsia="Adobe Gothic Std B" w:cs="Arial"/>
              </w:rPr>
              <w:t>2</w:t>
            </w:r>
            <w:r w:rsidRPr="00D243D2">
              <w:rPr>
                <w:rFonts w:eastAsia="Adobe Gothic Std B" w:cs="Arial"/>
              </w:rPr>
              <w:t>]}}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41E306E" w:rsidR="008C6792" w:rsidRPr="00D243D2" w:rsidRDefault="008C6792" w:rsidP="008C6792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</w:t>
            </w:r>
            <w:proofErr w:type="gramStart"/>
            <w:r w:rsidRPr="00D243D2">
              <w:rPr>
                <w:rFonts w:eastAsia="Adobe Gothic Std B" w:cs="Arial"/>
              </w:rPr>
              <w:t>item[</w:t>
            </w:r>
            <w:proofErr w:type="gramEnd"/>
            <w:r>
              <w:rPr>
                <w:rFonts w:eastAsia="Adobe Gothic Std B" w:cs="Arial"/>
              </w:rPr>
              <w:t>3</w:t>
            </w:r>
            <w:r w:rsidRPr="00D243D2">
              <w:rPr>
                <w:rFonts w:eastAsia="Adobe Gothic Std B" w:cs="Arial"/>
              </w:rPr>
              <w:t>]}}</w:t>
            </w:r>
          </w:p>
        </w:tc>
      </w:tr>
      <w:tr w:rsidR="008C6792" w:rsidRPr="00D243D2" w14:paraId="2CB7E165" w14:textId="77777777" w:rsidTr="008C6792">
        <w:trPr>
          <w:trHeight w:val="288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93663" w14:textId="0E843DD8" w:rsidR="008C6792" w:rsidRPr="00D243D2" w:rsidRDefault="008C6792" w:rsidP="008C6792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{{%tr endfor %}}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A359" w14:textId="1A32F482" w:rsidR="008C6792" w:rsidRPr="00D243D2" w:rsidRDefault="008C6792" w:rsidP="008C6792">
            <w:pPr>
              <w:jc w:val="center"/>
              <w:rPr>
                <w:rFonts w:eastAsia="Adobe Gothic Std B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6B34" w14:textId="77777777" w:rsidR="008C6792" w:rsidRPr="00D243D2" w:rsidRDefault="008C6792" w:rsidP="008C6792">
            <w:pPr>
              <w:jc w:val="center"/>
              <w:rPr>
                <w:rFonts w:eastAsia="Adobe Gothic Std B" w:cs="Arial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654D" w14:textId="3B1593D0" w:rsidR="008C6792" w:rsidRPr="00D243D2" w:rsidRDefault="008C6792" w:rsidP="008C6792">
            <w:pPr>
              <w:jc w:val="center"/>
              <w:rPr>
                <w:rFonts w:eastAsia="Adobe Gothic Std B" w:cs="Arial"/>
              </w:rPr>
            </w:pPr>
          </w:p>
        </w:tc>
      </w:tr>
    </w:tbl>
    <w:p w14:paraId="245F699C" w14:textId="37093F6D" w:rsidR="00474192" w:rsidRDefault="00474192" w:rsidP="008C6792">
      <w:pPr>
        <w:pStyle w:val="Thankyou"/>
        <w:jc w:val="left"/>
        <w:rPr>
          <w:rFonts w:cs="Arial"/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985"/>
        <w:gridCol w:w="1853"/>
      </w:tblGrid>
      <w:tr w:rsidR="008C6792" w14:paraId="1F0986B4" w14:textId="77777777" w:rsidTr="008C6792">
        <w:tc>
          <w:tcPr>
            <w:tcW w:w="6232" w:type="dxa"/>
            <w:vAlign w:val="center"/>
          </w:tcPr>
          <w:p w14:paraId="1F40D5B6" w14:textId="661F9C6C" w:rsidR="008C6792" w:rsidRPr="008C6792" w:rsidRDefault="008C6792" w:rsidP="008C6792">
            <w:pPr>
              <w:pStyle w:val="Thankyou"/>
              <w:jc w:val="right"/>
              <w:rPr>
                <w:rFonts w:cs="Arial"/>
                <w:i w:val="0"/>
                <w:iCs/>
              </w:rPr>
            </w:pPr>
            <w:r w:rsidRPr="008C6792">
              <w:rPr>
                <w:rFonts w:cs="Arial"/>
                <w:i w:val="0"/>
                <w:iCs/>
              </w:rPr>
              <w:t>Total</w:t>
            </w:r>
          </w:p>
        </w:tc>
        <w:tc>
          <w:tcPr>
            <w:tcW w:w="1985" w:type="dxa"/>
            <w:vAlign w:val="center"/>
          </w:tcPr>
          <w:p w14:paraId="1553786B" w14:textId="77C320B2" w:rsidR="008C6792" w:rsidRDefault="008C6792" w:rsidP="008C6792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{{ </w:t>
            </w:r>
            <w:proofErr w:type="spellStart"/>
            <w:r>
              <w:rPr>
                <w:rFonts w:cs="Arial"/>
                <w:b w:val="0"/>
                <w:bCs/>
                <w:i w:val="0"/>
                <w:iCs/>
              </w:rPr>
              <w:t>total</w:t>
            </w:r>
            <w:proofErr w:type="gramEnd"/>
            <w:r>
              <w:rPr>
                <w:rFonts w:cs="Arial"/>
                <w:b w:val="0"/>
                <w:bCs/>
                <w:i w:val="0"/>
                <w:iCs/>
              </w:rPr>
              <w:t>_from</w:t>
            </w:r>
            <w:proofErr w:type="spellEnd"/>
            <w:r>
              <w:rPr>
                <w:rFonts w:cs="Arial"/>
                <w:b w:val="0"/>
                <w:bCs/>
                <w:i w:val="0"/>
                <w:iCs/>
              </w:rPr>
              <w:t xml:space="preserve"> }}</w:t>
            </w:r>
          </w:p>
        </w:tc>
        <w:tc>
          <w:tcPr>
            <w:tcW w:w="1853" w:type="dxa"/>
            <w:vAlign w:val="center"/>
          </w:tcPr>
          <w:p w14:paraId="3E3F576B" w14:textId="6F250D20" w:rsidR="008C6792" w:rsidRDefault="008C6792" w:rsidP="008C6792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{{ </w:t>
            </w:r>
            <w:proofErr w:type="spellStart"/>
            <w:r>
              <w:rPr>
                <w:rFonts w:cs="Arial"/>
                <w:b w:val="0"/>
                <w:bCs/>
                <w:i w:val="0"/>
                <w:iCs/>
              </w:rPr>
              <w:t>total</w:t>
            </w:r>
            <w:proofErr w:type="gramEnd"/>
            <w:r>
              <w:rPr>
                <w:rFonts w:cs="Arial"/>
                <w:b w:val="0"/>
                <w:bCs/>
                <w:i w:val="0"/>
                <w:iCs/>
              </w:rPr>
              <w:t>_to</w:t>
            </w:r>
            <w:proofErr w:type="spellEnd"/>
            <w:r>
              <w:rPr>
                <w:rFonts w:cs="Arial"/>
                <w:b w:val="0"/>
                <w:bCs/>
                <w:i w:val="0"/>
                <w:iCs/>
              </w:rPr>
              <w:t xml:space="preserve"> }}</w:t>
            </w:r>
          </w:p>
        </w:tc>
      </w:tr>
    </w:tbl>
    <w:p w14:paraId="530FD486" w14:textId="77777777" w:rsidR="008C6792" w:rsidRDefault="008C6792" w:rsidP="008C6792">
      <w:pPr>
        <w:pStyle w:val="Thankyou"/>
        <w:jc w:val="left"/>
        <w:rPr>
          <w:rFonts w:cs="Arial"/>
          <w:b w:val="0"/>
          <w:bCs/>
          <w:i w:val="0"/>
          <w:iCs/>
        </w:rPr>
      </w:pPr>
    </w:p>
    <w:p w14:paraId="3935EDB4" w14:textId="7134D160" w:rsidR="008C6792" w:rsidRPr="00DB35BD" w:rsidRDefault="008C6792" w:rsidP="008C6792">
      <w:pPr>
        <w:pStyle w:val="Thankyou"/>
        <w:jc w:val="right"/>
        <w:rPr>
          <w:rFonts w:cs="Arial"/>
          <w:i w:val="0"/>
          <w:iCs/>
        </w:rPr>
      </w:pPr>
      <w:r w:rsidRPr="00DB35BD">
        <w:rPr>
          <w:rFonts w:cs="Arial"/>
          <w:i w:val="0"/>
          <w:iCs/>
        </w:rPr>
        <w:t xml:space="preserve">Opening Balance: </w:t>
      </w:r>
      <w:proofErr w:type="gramStart"/>
      <w:r w:rsidRPr="00DB35BD">
        <w:rPr>
          <w:rFonts w:cs="Arial"/>
          <w:i w:val="0"/>
          <w:iCs/>
        </w:rPr>
        <w:t xml:space="preserve">{{ </w:t>
      </w:r>
      <w:proofErr w:type="spellStart"/>
      <w:r w:rsidRPr="00DB35BD">
        <w:rPr>
          <w:rFonts w:cs="Arial"/>
          <w:i w:val="0"/>
          <w:iCs/>
        </w:rPr>
        <w:t>open</w:t>
      </w:r>
      <w:proofErr w:type="gramEnd"/>
      <w:r w:rsidRPr="00DB35BD">
        <w:rPr>
          <w:rFonts w:cs="Arial"/>
          <w:i w:val="0"/>
          <w:iCs/>
        </w:rPr>
        <w:t>_balance</w:t>
      </w:r>
      <w:proofErr w:type="spellEnd"/>
      <w:r w:rsidRPr="00DB35BD">
        <w:rPr>
          <w:rFonts w:cs="Arial"/>
          <w:i w:val="0"/>
          <w:iCs/>
        </w:rPr>
        <w:t xml:space="preserve"> }}</w:t>
      </w:r>
    </w:p>
    <w:p w14:paraId="536BAD2B" w14:textId="123EA28D" w:rsidR="008C6792" w:rsidRPr="00DB35BD" w:rsidRDefault="008C6792" w:rsidP="008C6792">
      <w:pPr>
        <w:pStyle w:val="Thankyou"/>
        <w:jc w:val="right"/>
        <w:rPr>
          <w:rFonts w:cs="Arial"/>
          <w:i w:val="0"/>
          <w:iCs/>
        </w:rPr>
      </w:pPr>
      <w:r w:rsidRPr="00DB35BD">
        <w:rPr>
          <w:rFonts w:cs="Arial"/>
          <w:i w:val="0"/>
          <w:iCs/>
        </w:rPr>
        <w:t xml:space="preserve">Closing Balance: </w:t>
      </w:r>
      <w:proofErr w:type="gramStart"/>
      <w:r w:rsidRPr="00DB35BD">
        <w:rPr>
          <w:rFonts w:cs="Arial"/>
          <w:i w:val="0"/>
          <w:iCs/>
        </w:rPr>
        <w:t xml:space="preserve">{{ </w:t>
      </w:r>
      <w:proofErr w:type="spellStart"/>
      <w:r w:rsidRPr="00DB35BD">
        <w:rPr>
          <w:rFonts w:cs="Arial"/>
          <w:i w:val="0"/>
          <w:iCs/>
        </w:rPr>
        <w:t>close</w:t>
      </w:r>
      <w:proofErr w:type="gramEnd"/>
      <w:r w:rsidRPr="00DB35BD">
        <w:rPr>
          <w:rFonts w:cs="Arial"/>
          <w:i w:val="0"/>
          <w:iCs/>
        </w:rPr>
        <w:t>_balance</w:t>
      </w:r>
      <w:proofErr w:type="spellEnd"/>
      <w:r w:rsidRPr="00DB35BD">
        <w:rPr>
          <w:rFonts w:cs="Arial"/>
          <w:i w:val="0"/>
          <w:iCs/>
        </w:rPr>
        <w:t xml:space="preserve"> }}</w:t>
      </w:r>
    </w:p>
    <w:sectPr w:rsidR="008C6792" w:rsidRPr="00DB35BD" w:rsidSect="00C550D1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BCE8A" w14:textId="77777777" w:rsidR="00C550D1" w:rsidRDefault="00C550D1" w:rsidP="00DA124E">
      <w:r>
        <w:separator/>
      </w:r>
    </w:p>
  </w:endnote>
  <w:endnote w:type="continuationSeparator" w:id="0">
    <w:p w14:paraId="67E0A086" w14:textId="77777777" w:rsidR="00C550D1" w:rsidRDefault="00C550D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B2C88" w14:textId="77777777" w:rsidR="00C550D1" w:rsidRDefault="00C550D1" w:rsidP="00DA124E">
      <w:r>
        <w:separator/>
      </w:r>
    </w:p>
  </w:footnote>
  <w:footnote w:type="continuationSeparator" w:id="0">
    <w:p w14:paraId="4744B7D0" w14:textId="77777777" w:rsidR="00C550D1" w:rsidRDefault="00C550D1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1228B"/>
    <w:rsid w:val="00414A07"/>
    <w:rsid w:val="00472D11"/>
    <w:rsid w:val="00474192"/>
    <w:rsid w:val="00502760"/>
    <w:rsid w:val="00541768"/>
    <w:rsid w:val="005417F6"/>
    <w:rsid w:val="005710B1"/>
    <w:rsid w:val="005E117D"/>
    <w:rsid w:val="005E4E1E"/>
    <w:rsid w:val="006133F7"/>
    <w:rsid w:val="006350A1"/>
    <w:rsid w:val="00697198"/>
    <w:rsid w:val="006B4F86"/>
    <w:rsid w:val="006C1D33"/>
    <w:rsid w:val="006D3592"/>
    <w:rsid w:val="006D7EF3"/>
    <w:rsid w:val="00767D7F"/>
    <w:rsid w:val="007A2DFF"/>
    <w:rsid w:val="007A3C1E"/>
    <w:rsid w:val="007B4915"/>
    <w:rsid w:val="00846FB5"/>
    <w:rsid w:val="00855DAA"/>
    <w:rsid w:val="00865239"/>
    <w:rsid w:val="008C5759"/>
    <w:rsid w:val="008C6792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868F1"/>
    <w:rsid w:val="00B911FE"/>
    <w:rsid w:val="00BF0D07"/>
    <w:rsid w:val="00C07197"/>
    <w:rsid w:val="00C4631C"/>
    <w:rsid w:val="00C550D1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B35BD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122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30</cp:revision>
  <dcterms:created xsi:type="dcterms:W3CDTF">2022-10-08T09:21:00Z</dcterms:created>
  <dcterms:modified xsi:type="dcterms:W3CDTF">2024-05-04T09:32:00Z</dcterms:modified>
  <cp:category/>
  <cp:version/>
</cp:coreProperties>
</file>