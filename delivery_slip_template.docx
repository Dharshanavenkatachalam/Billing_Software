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>{{ name }},</w:t>
            </w:r>
          </w:p>
          <w:p w14:paraId="5D9007C7" w14:textId="55502676" w:rsidR="00A56DD5" w:rsidRDefault="00A56DD5" w:rsidP="00C96E55">
            <w:r>
              <w:t>{{ address }}.</w:t>
            </w:r>
          </w:p>
          <w:p w14:paraId="79873F39" w14:textId="62D94E64" w:rsidR="00A56DD5" w:rsidRDefault="00A56DD5" w:rsidP="00C96E55">
            <w:r>
              <w:t>Phone number: {{ phone }}</w:t>
            </w:r>
          </w:p>
          <w:p w14:paraId="5B0FE075" w14:textId="1131856E" w:rsidR="00A56DD5" w:rsidRPr="00C96E55" w:rsidRDefault="00A56DD5" w:rsidP="00C96E55">
            <w:r>
              <w:t xml:space="preserve">GSTIN no.: {{ </w:t>
            </w:r>
            <w:proofErr w:type="spellStart"/>
            <w:r>
              <w:t>gst</w:t>
            </w:r>
            <w:proofErr w:type="spellEnd"/>
            <w:r>
              <w:t xml:space="preserve"> }}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 w:rsidR="00474192">
              <w:t>delivery</w:t>
            </w:r>
            <w:r>
              <w:t>no</w:t>
            </w:r>
            <w:proofErr w:type="spell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 w:rsidR="00474192">
              <w:t>delivery</w:t>
            </w:r>
            <w:r>
              <w:t>date</w:t>
            </w:r>
            <w:proofErr w:type="spell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{{ </w:t>
            </w:r>
            <w:proofErr w:type="spellStart"/>
            <w:r w:rsidR="00474192">
              <w:t>delivery</w:t>
            </w:r>
            <w:r>
              <w:t>time</w:t>
            </w:r>
            <w:proofErr w:type="spell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</w:tr>
      <w:tr w:rsidR="00474192" w:rsidRPr="00D243D2" w14:paraId="42AAD9F6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2C345BFE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>
              <w:rPr>
                <w:rFonts w:eastAsia="Adobe Gothic Std B" w:cs="Arial"/>
              </w:rPr>
              <w:t>delivery</w:t>
            </w:r>
            <w:r w:rsidRPr="00D243D2">
              <w:rPr>
                <w:rFonts w:eastAsia="Adobe Gothic Std B" w:cs="Arial"/>
              </w:rPr>
              <w:t>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0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1</w:t>
            </w:r>
            <w:r w:rsidRPr="00D243D2">
              <w:rPr>
                <w:rFonts w:eastAsia="Adobe Gothic Std B" w:cs="Arial"/>
              </w:rPr>
              <w:t>]}}</w:t>
            </w:r>
          </w:p>
        </w:tc>
      </w:tr>
      <w:tr w:rsidR="00474192" w:rsidRPr="00D243D2" w14:paraId="2CB7E165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6077B0E4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474192" w:rsidRPr="00474192" w:rsidSect="007A3C1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74235" w14:textId="77777777" w:rsidR="00B10FC3" w:rsidRDefault="00B10FC3" w:rsidP="00DA124E">
      <w:r>
        <w:separator/>
      </w:r>
    </w:p>
  </w:endnote>
  <w:endnote w:type="continuationSeparator" w:id="0">
    <w:p w14:paraId="415B1447" w14:textId="77777777" w:rsidR="00B10FC3" w:rsidRDefault="00B10FC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C4BF0" w14:textId="77777777" w:rsidR="00B10FC3" w:rsidRDefault="00B10FC3" w:rsidP="00DA124E">
      <w:r>
        <w:separator/>
      </w:r>
    </w:p>
  </w:footnote>
  <w:footnote w:type="continuationSeparator" w:id="0">
    <w:p w14:paraId="24FE1C2B" w14:textId="77777777" w:rsidR="00B10FC3" w:rsidRDefault="00B10FC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4192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0FC3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974D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27</cp:revision>
  <dcterms:created xsi:type="dcterms:W3CDTF">2022-10-08T09:21:00Z</dcterms:created>
  <dcterms:modified xsi:type="dcterms:W3CDTF">2024-05-12T06:05:00Z</dcterms:modified>
  <cp:category/>
  <cp:version/>
</cp:coreProperties>
</file>