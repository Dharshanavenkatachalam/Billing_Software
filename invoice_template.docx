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EE7E0" w14:textId="6261B552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 xml:space="preserve">TAX </w:t>
      </w:r>
      <w:r w:rsidRPr="00C96E55">
        <w:rPr>
          <w:rFonts w:ascii="Arial" w:hAnsi="Arial" w:cs="Arial"/>
          <w:b/>
          <w:bCs/>
          <w:sz w:val="40"/>
          <w:szCs w:val="36"/>
        </w:rPr>
        <w:t>Invoice</w:t>
      </w:r>
    </w:p>
    <w:p w14:paraId="5840B5EB" w14:textId="77777777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Layout table"/>
      </w:tblPr>
      <w:tblGrid>
        <w:gridCol w:w="3748"/>
        <w:gridCol w:w="3333"/>
        <w:gridCol w:w="2989"/>
      </w:tblGrid>
      <w:tr w:rsidR="00A56DD5" w:rsidRPr="00C96E55" w14:paraId="0B22CE2F" w14:textId="47571581" w:rsidTr="007B4915">
        <w:trPr>
          <w:trHeight w:val="486"/>
          <w:jc w:val="center"/>
        </w:trPr>
        <w:tc>
          <w:tcPr>
            <w:tcW w:w="3748" w:type="dxa"/>
            <w:vMerge w:val="restart"/>
          </w:tcPr>
          <w:p w14:paraId="6D0DB727" w14:textId="7E635F18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From,</w:t>
            </w:r>
          </w:p>
          <w:p w14:paraId="5DCB22B1" w14:textId="091415D8" w:rsidR="00A56DD5" w:rsidRPr="00C96E55" w:rsidRDefault="00A56DD5" w:rsidP="00C96E55">
            <w:pPr>
              <w:rPr>
                <w:b/>
                <w:bCs/>
              </w:rPr>
            </w:pPr>
            <w:r>
              <w:t>Ajra Tex</w:t>
            </w:r>
            <w:r>
              <w:rPr>
                <w:b/>
                <w:bCs/>
              </w:rPr>
              <w:t>,</w:t>
            </w:r>
          </w:p>
          <w:p w14:paraId="45BB8537" w14:textId="77777777" w:rsidR="00A56DD5" w:rsidRDefault="00A56DD5" w:rsidP="00C96E55">
            <w:r>
              <w:t>53, Vaiyapuri nagar 4</w:t>
            </w:r>
            <w:r w:rsidRPr="00C96E55">
              <w:rPr>
                <w:vertAlign w:val="superscript"/>
              </w:rPr>
              <w:t>t</w:t>
            </w:r>
            <w:r>
              <w:rPr>
                <w:vertAlign w:val="superscript"/>
              </w:rPr>
              <w:t xml:space="preserve">h </w:t>
            </w:r>
            <w:r>
              <w:t>cross,</w:t>
            </w:r>
          </w:p>
          <w:p w14:paraId="113A7ECF" w14:textId="37013C41" w:rsidR="00A56DD5" w:rsidRDefault="00A56DD5" w:rsidP="00C96E55">
            <w:r>
              <w:t>Karur – 639002.</w:t>
            </w:r>
          </w:p>
          <w:p w14:paraId="5460672E" w14:textId="77777777" w:rsidR="00A56DD5" w:rsidRDefault="00A56DD5" w:rsidP="00C96E55">
            <w:r>
              <w:t>Phone number: 9842433592, 9791405418</w:t>
            </w:r>
          </w:p>
          <w:p w14:paraId="17380476" w14:textId="73755706" w:rsidR="00A56DD5" w:rsidRPr="00C96E55" w:rsidRDefault="00A56DD5" w:rsidP="00C96E55">
            <w:r>
              <w:t xml:space="preserve">GSTIN no.: </w:t>
            </w:r>
            <w:r>
              <w:rPr>
                <w:rFonts w:ascii="Segoe UI" w:hAnsi="Segoe UI" w:cs="Segoe UI"/>
                <w:sz w:val="21"/>
                <w:szCs w:val="21"/>
              </w:rPr>
              <w:t>33AABFA3152C1ZB</w:t>
            </w:r>
          </w:p>
        </w:tc>
        <w:tc>
          <w:tcPr>
            <w:tcW w:w="3333" w:type="dxa"/>
            <w:vMerge w:val="restart"/>
          </w:tcPr>
          <w:p w14:paraId="2D32F9D0" w14:textId="3659FD14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To,</w:t>
            </w:r>
          </w:p>
          <w:p w14:paraId="17A65FA8" w14:textId="0181D760" w:rsidR="00A56DD5" w:rsidRPr="00C96E55" w:rsidRDefault="00A56DD5" w:rsidP="00C96E55">
            <w:r>
              <w:t>{{ name }},</w:t>
            </w:r>
          </w:p>
          <w:p w14:paraId="5D9007C7" w14:textId="55502676" w:rsidR="00A56DD5" w:rsidRDefault="00A56DD5" w:rsidP="00C96E55">
            <w:r>
              <w:t>{{ address }}.</w:t>
            </w:r>
          </w:p>
          <w:p w14:paraId="79873F39" w14:textId="62D94E64" w:rsidR="00A56DD5" w:rsidRDefault="00A56DD5" w:rsidP="00C96E55">
            <w:r>
              <w:t>Phone number: {{ phone }}</w:t>
            </w:r>
          </w:p>
          <w:p w14:paraId="5B0FE075" w14:textId="1131856E" w:rsidR="00A56DD5" w:rsidRPr="00C96E55" w:rsidRDefault="00A56DD5" w:rsidP="00C96E55">
            <w:r>
              <w:t>GSTIN no.: {{ gst }}</w:t>
            </w:r>
          </w:p>
        </w:tc>
        <w:tc>
          <w:tcPr>
            <w:tcW w:w="2989" w:type="dxa"/>
          </w:tcPr>
          <w:p w14:paraId="0F2EC100" w14:textId="77777777" w:rsidR="00A56DD5" w:rsidRPr="00CB69E6" w:rsidRDefault="00A56DD5" w:rsidP="00CB69E6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>Invoice Number:</w:t>
            </w:r>
          </w:p>
          <w:p w14:paraId="72E0E368" w14:textId="0FAEE5AF" w:rsidR="00A56DD5" w:rsidRDefault="00A56DD5" w:rsidP="00CB69E6">
            <w:pPr>
              <w:spacing w:line="360" w:lineRule="auto"/>
              <w:jc w:val="center"/>
            </w:pPr>
            <w:r>
              <w:t>{{ invoiceno }}</w:t>
            </w:r>
          </w:p>
        </w:tc>
      </w:tr>
      <w:tr w:rsidR="00A56DD5" w:rsidRPr="00C96E55" w14:paraId="12738844" w14:textId="77777777" w:rsidTr="007B4915">
        <w:trPr>
          <w:trHeight w:val="438"/>
          <w:jc w:val="center"/>
        </w:trPr>
        <w:tc>
          <w:tcPr>
            <w:tcW w:w="3748" w:type="dxa"/>
            <w:vMerge/>
          </w:tcPr>
          <w:p w14:paraId="653BCD1B" w14:textId="77777777" w:rsidR="00A56DD5" w:rsidRDefault="00A56DD5" w:rsidP="00C96E55"/>
        </w:tc>
        <w:tc>
          <w:tcPr>
            <w:tcW w:w="3333" w:type="dxa"/>
            <w:vMerge/>
          </w:tcPr>
          <w:p w14:paraId="42386A43" w14:textId="77777777" w:rsidR="00A56DD5" w:rsidRDefault="00A56DD5" w:rsidP="00C96E55"/>
        </w:tc>
        <w:tc>
          <w:tcPr>
            <w:tcW w:w="2989" w:type="dxa"/>
          </w:tcPr>
          <w:p w14:paraId="709A7BA2" w14:textId="77777777" w:rsidR="00A56DD5" w:rsidRPr="00CB69E6" w:rsidRDefault="00A56DD5" w:rsidP="00CB69E6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Date: </w:t>
            </w:r>
          </w:p>
          <w:p w14:paraId="095163EF" w14:textId="11F84914" w:rsidR="00A56DD5" w:rsidRDefault="00A56DD5" w:rsidP="00CB69E6">
            <w:pPr>
              <w:spacing w:line="360" w:lineRule="auto"/>
              <w:jc w:val="center"/>
            </w:pPr>
            <w:r>
              <w:t>{{ invoicedate }}</w:t>
            </w:r>
          </w:p>
        </w:tc>
      </w:tr>
      <w:tr w:rsidR="00A56DD5" w:rsidRPr="00C96E55" w14:paraId="174E83DA" w14:textId="77777777" w:rsidTr="007B4915">
        <w:trPr>
          <w:trHeight w:val="690"/>
          <w:jc w:val="center"/>
        </w:trPr>
        <w:tc>
          <w:tcPr>
            <w:tcW w:w="3748" w:type="dxa"/>
            <w:vMerge/>
          </w:tcPr>
          <w:p w14:paraId="43A95C4C" w14:textId="77777777" w:rsidR="00A56DD5" w:rsidRDefault="00A56DD5" w:rsidP="00C96E55"/>
        </w:tc>
        <w:tc>
          <w:tcPr>
            <w:tcW w:w="3333" w:type="dxa"/>
            <w:vMerge/>
          </w:tcPr>
          <w:p w14:paraId="5346A0C2" w14:textId="77777777" w:rsidR="00A56DD5" w:rsidRDefault="00A56DD5" w:rsidP="00C96E55"/>
        </w:tc>
        <w:tc>
          <w:tcPr>
            <w:tcW w:w="2989" w:type="dxa"/>
          </w:tcPr>
          <w:p w14:paraId="6AC13F1D" w14:textId="779A2AF6" w:rsidR="00A56DD5" w:rsidRPr="00CB69E6" w:rsidRDefault="00A56DD5" w:rsidP="00A56DD5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</w:t>
            </w:r>
            <w:r>
              <w:rPr>
                <w:b/>
                <w:bCs/>
              </w:rPr>
              <w:t>Time</w:t>
            </w:r>
            <w:r w:rsidRPr="00CB69E6">
              <w:rPr>
                <w:b/>
                <w:bCs/>
              </w:rPr>
              <w:t xml:space="preserve">: </w:t>
            </w:r>
          </w:p>
          <w:p w14:paraId="57920173" w14:textId="343D4D53" w:rsidR="00A56DD5" w:rsidRPr="00CB69E6" w:rsidRDefault="00A56DD5" w:rsidP="00A56DD5">
            <w:pPr>
              <w:spacing w:line="360" w:lineRule="auto"/>
              <w:jc w:val="center"/>
              <w:rPr>
                <w:b/>
                <w:bCs/>
              </w:rPr>
            </w:pPr>
            <w:r>
              <w:t>{{ invoicetime }}</w:t>
            </w:r>
          </w:p>
        </w:tc>
      </w:tr>
    </w:tbl>
    <w:tbl>
      <w:tblPr>
        <w:tblStyle w:val="TableGridLight"/>
        <w:tblW w:w="5000" w:type="pct"/>
        <w:jc w:val="center"/>
        <w:tblLook w:val="0020" w:firstRow="1" w:lastRow="0" w:firstColumn="0" w:lastColumn="0" w:noHBand="0" w:noVBand="0"/>
        <w:tblDescription w:val="Layout table"/>
      </w:tblPr>
      <w:tblGrid>
        <w:gridCol w:w="5245"/>
        <w:gridCol w:w="1576"/>
        <w:gridCol w:w="1635"/>
        <w:gridCol w:w="1624"/>
      </w:tblGrid>
      <w:tr w:rsidR="00767D7F" w:rsidRPr="00C96E55" w14:paraId="21C6596D" w14:textId="77777777" w:rsidTr="007B4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524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67E745A3" w14:textId="38335E80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2E6771C1" w14:textId="7C13DF02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5183D666" w14:textId="1DBF8F52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624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49C4E65D" w14:textId="56C32D23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</w:tr>
      <w:tr w:rsidR="00CB69E6" w:rsidRPr="00D243D2" w14:paraId="2535C524" w14:textId="77777777" w:rsidTr="007B4915">
        <w:trPr>
          <w:trHeight w:val="632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F4EC" w14:textId="1D769EB7" w:rsidR="00CB69E6" w:rsidRPr="00D243D2" w:rsidRDefault="001347BC" w:rsidP="00CB69E6">
            <w:pPr>
              <w:pStyle w:val="Heading1"/>
              <w:jc w:val="center"/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</w:pPr>
            <w:r w:rsidRPr="00D243D2"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  <w:t>Particulars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D295" w14:textId="44263CC1" w:rsidR="00CB69E6" w:rsidRPr="00D243D2" w:rsidRDefault="001347BC" w:rsidP="00CB69E6">
            <w:pPr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Quantity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6017798" w14:textId="5E338C15" w:rsidR="00CB69E6" w:rsidRPr="00D243D2" w:rsidRDefault="00CB69E6" w:rsidP="00CB69E6">
            <w:pPr>
              <w:pStyle w:val="Right-alignedtext"/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Price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155D76A" w14:textId="55300CC8" w:rsidR="00CB69E6" w:rsidRPr="00D243D2" w:rsidRDefault="00CB69E6" w:rsidP="00CB69E6">
            <w:pPr>
              <w:pStyle w:val="Right-alignedtext"/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Total</w:t>
            </w:r>
          </w:p>
        </w:tc>
      </w:tr>
      <w:tr w:rsidR="00767D7F" w:rsidRPr="00D243D2" w14:paraId="42AAD9F6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63B1" w14:textId="566A4803" w:rsidR="00767D7F" w:rsidRPr="00D243D2" w:rsidRDefault="00F33254">
            <w:pPr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{{%tr for item in invoice_list %}}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A66E1" w14:textId="77777777" w:rsidR="00767D7F" w:rsidRPr="00D243D2" w:rsidRDefault="00767D7F">
            <w:pPr>
              <w:rPr>
                <w:rFonts w:eastAsia="Adobe Gothic Std B" w:cs="Arial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B897697" w14:textId="77777777" w:rsidR="00767D7F" w:rsidRPr="00D243D2" w:rsidRDefault="00767D7F">
            <w:pPr>
              <w:pStyle w:val="Right-alignedtext"/>
              <w:rPr>
                <w:rFonts w:eastAsia="Adobe Gothic Std B" w:cs="Arial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97692D" w14:textId="77777777" w:rsidR="00767D7F" w:rsidRPr="00D243D2" w:rsidRDefault="00767D7F">
            <w:pPr>
              <w:pStyle w:val="Right-alignedtext"/>
              <w:rPr>
                <w:rFonts w:eastAsia="Adobe Gothic Std B" w:cs="Arial"/>
              </w:rPr>
            </w:pPr>
          </w:p>
        </w:tc>
      </w:tr>
      <w:tr w:rsidR="00697198" w:rsidRPr="00D243D2" w14:paraId="33214810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697198" w:rsidRPr="00D243D2" w:rsidRDefault="00697198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{{item</w:t>
            </w:r>
            <w:r w:rsidR="005417F6" w:rsidRPr="00D243D2">
              <w:rPr>
                <w:rFonts w:eastAsia="Adobe Gothic Std B" w:cs="Arial"/>
              </w:rPr>
              <w:t>[</w:t>
            </w:r>
            <w:r w:rsidR="001562DF">
              <w:rPr>
                <w:rFonts w:eastAsia="Adobe Gothic Std B" w:cs="Arial"/>
              </w:rPr>
              <w:t>0</w:t>
            </w:r>
            <w:r w:rsidR="005417F6" w:rsidRPr="00D243D2">
              <w:rPr>
                <w:rFonts w:eastAsia="Adobe Gothic Std B" w:cs="Arial"/>
              </w:rPr>
              <w:t>]</w:t>
            </w:r>
            <w:r w:rsidRPr="00D243D2">
              <w:rPr>
                <w:rFonts w:eastAsia="Adobe Gothic Std B" w:cs="Arial"/>
              </w:rPr>
              <w:t>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697198" w:rsidRPr="00D243D2" w:rsidRDefault="00697198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{{item</w:t>
            </w:r>
            <w:r w:rsidR="005417F6" w:rsidRPr="00D243D2">
              <w:rPr>
                <w:rFonts w:eastAsia="Adobe Gothic Std B" w:cs="Arial"/>
              </w:rPr>
              <w:t>[</w:t>
            </w:r>
            <w:r w:rsidR="001562DF">
              <w:rPr>
                <w:rFonts w:eastAsia="Adobe Gothic Std B" w:cs="Arial"/>
              </w:rPr>
              <w:t>1</w:t>
            </w:r>
            <w:r w:rsidR="005417F6" w:rsidRPr="00D243D2">
              <w:rPr>
                <w:rFonts w:eastAsia="Adobe Gothic Std B" w:cs="Arial"/>
              </w:rPr>
              <w:t>]</w:t>
            </w:r>
            <w:r w:rsidRPr="00D243D2">
              <w:rPr>
                <w:rFonts w:eastAsia="Adobe Gothic Std B" w:cs="Arial"/>
              </w:rPr>
              <w:t>}}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2896FA" w14:textId="2DD410C3" w:rsidR="00697198" w:rsidRPr="00D243D2" w:rsidRDefault="00697198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{{item</w:t>
            </w:r>
            <w:r w:rsidR="005417F6" w:rsidRPr="00D243D2">
              <w:rPr>
                <w:rFonts w:eastAsia="Adobe Gothic Std B" w:cs="Arial"/>
              </w:rPr>
              <w:t>[2]</w:t>
            </w:r>
            <w:r w:rsidRPr="00D243D2">
              <w:rPr>
                <w:rFonts w:eastAsia="Adobe Gothic Std B" w:cs="Arial"/>
              </w:rPr>
              <w:t>}}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34FED6" w14:textId="7C39DF7A" w:rsidR="00697198" w:rsidRPr="00D243D2" w:rsidRDefault="00086F6A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{{item[3]}}</w:t>
            </w:r>
          </w:p>
        </w:tc>
      </w:tr>
      <w:tr w:rsidR="00F33254" w:rsidRPr="00D243D2" w14:paraId="2CB7E165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A359" w14:textId="09BDB997" w:rsidR="00F33254" w:rsidRPr="00D243D2" w:rsidRDefault="00F33254">
            <w:pPr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{{%tr endfor %}}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654D" w14:textId="77777777" w:rsidR="00F33254" w:rsidRPr="00D243D2" w:rsidRDefault="00F33254">
            <w:pPr>
              <w:rPr>
                <w:rFonts w:eastAsia="Adobe Gothic Std B" w:cs="Arial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768F7E4" w14:textId="77777777" w:rsidR="00F33254" w:rsidRPr="00D243D2" w:rsidRDefault="00F33254">
            <w:pPr>
              <w:pStyle w:val="Right-alignedtext"/>
              <w:rPr>
                <w:rFonts w:eastAsia="Adobe Gothic Std B" w:cs="Arial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0FAB329" w14:textId="77777777" w:rsidR="00F33254" w:rsidRPr="00D243D2" w:rsidRDefault="00F33254">
            <w:pPr>
              <w:pStyle w:val="Right-alignedtext"/>
              <w:rPr>
                <w:rFonts w:eastAsia="Adobe Gothic Std B" w:cs="Arial"/>
              </w:rPr>
            </w:pPr>
          </w:p>
        </w:tc>
      </w:tr>
      <w:tr w:rsidR="006133F7" w:rsidRPr="00D243D2" w14:paraId="3B74850A" w14:textId="77777777" w:rsidTr="007B4915">
        <w:trPr>
          <w:trHeight w:val="288"/>
          <w:jc w:val="center"/>
        </w:trPr>
        <w:tc>
          <w:tcPr>
            <w:tcW w:w="8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ED14" w14:textId="11145643" w:rsidR="006133F7" w:rsidRPr="00D243D2" w:rsidRDefault="006133F7">
            <w:pPr>
              <w:pStyle w:val="Right-alignedtext"/>
              <w:rPr>
                <w:rFonts w:eastAsia="Adobe Gothic Std B" w:cs="Arial"/>
                <w:b/>
                <w:bCs/>
              </w:rPr>
            </w:pPr>
            <w:r w:rsidRPr="00D243D2">
              <w:rPr>
                <w:rFonts w:eastAsia="Adobe Gothic Std B" w:cs="Arial"/>
                <w:b/>
                <w:bCs/>
              </w:rPr>
              <w:t>Total Value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D8CE6F" w14:textId="6CD17DE2" w:rsidR="006133F7" w:rsidRPr="00D243D2" w:rsidRDefault="006133F7" w:rsidP="00103F46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 subtotal }}</w:t>
            </w:r>
          </w:p>
        </w:tc>
      </w:tr>
    </w:tbl>
    <w:p w14:paraId="20757965" w14:textId="0E59FDB4" w:rsidR="00767D7F" w:rsidRPr="00D243D2" w:rsidRDefault="00767D7F" w:rsidP="001A4A7E">
      <w:pPr>
        <w:pStyle w:val="Thankyou"/>
        <w:jc w:val="left"/>
        <w:rPr>
          <w:rFonts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0"/>
        <w:gridCol w:w="1570"/>
      </w:tblGrid>
      <w:tr w:rsidR="001347BC" w:rsidRPr="00D243D2" w14:paraId="66D2DA57" w14:textId="77777777" w:rsidTr="009F06C1">
        <w:trPr>
          <w:jc w:val="center"/>
        </w:trPr>
        <w:tc>
          <w:tcPr>
            <w:tcW w:w="8500" w:type="dxa"/>
            <w:vAlign w:val="center"/>
          </w:tcPr>
          <w:p w14:paraId="79CF879A" w14:textId="49F71F63" w:rsidR="001347BC" w:rsidRPr="00D243D2" w:rsidRDefault="001347BC" w:rsidP="006D7EF3">
            <w:pPr>
              <w:pStyle w:val="Thankyou"/>
              <w:jc w:val="right"/>
              <w:rPr>
                <w:rFonts w:cs="Arial"/>
                <w:b w:val="0"/>
                <w:bCs/>
                <w:i w:val="0"/>
                <w:iCs/>
              </w:rPr>
            </w:pPr>
            <w:r w:rsidRPr="00D243D2">
              <w:rPr>
                <w:rFonts w:cs="Arial"/>
                <w:b w:val="0"/>
                <w:bCs/>
                <w:i w:val="0"/>
                <w:iCs/>
              </w:rPr>
              <w:t>CGST</w:t>
            </w:r>
            <w:r w:rsidR="006D7EF3" w:rsidRPr="00D243D2">
              <w:rPr>
                <w:rFonts w:cs="Arial"/>
                <w:b w:val="0"/>
                <w:bCs/>
                <w:i w:val="0"/>
                <w:iCs/>
              </w:rPr>
              <w:t xml:space="preserve"> @</w:t>
            </w:r>
            <w:r w:rsidR="00ED6909">
              <w:rPr>
                <w:rFonts w:cs="Arial"/>
                <w:b w:val="0"/>
                <w:bCs/>
                <w:i w:val="0"/>
                <w:iCs/>
              </w:rPr>
              <w:t>2.5</w:t>
            </w:r>
            <w:r w:rsidR="006D7EF3" w:rsidRPr="00D243D2">
              <w:rPr>
                <w:rFonts w:cs="Arial"/>
                <w:b w:val="0"/>
                <w:bCs/>
                <w:i w:val="0"/>
                <w:iCs/>
              </w:rPr>
              <w:t>%</w:t>
            </w:r>
          </w:p>
        </w:tc>
        <w:tc>
          <w:tcPr>
            <w:tcW w:w="1570" w:type="dxa"/>
            <w:vAlign w:val="center"/>
          </w:tcPr>
          <w:p w14:paraId="29922644" w14:textId="0B7BC337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r>
              <w:rPr>
                <w:rFonts w:cs="Arial"/>
                <w:b w:val="0"/>
                <w:bCs/>
                <w:i w:val="0"/>
                <w:iCs/>
              </w:rPr>
              <w:t>{{ cgst }}</w:t>
            </w:r>
          </w:p>
        </w:tc>
      </w:tr>
      <w:tr w:rsidR="001347BC" w:rsidRPr="00D243D2" w14:paraId="5F30932E" w14:textId="77777777" w:rsidTr="009F06C1">
        <w:trPr>
          <w:jc w:val="center"/>
        </w:trPr>
        <w:tc>
          <w:tcPr>
            <w:tcW w:w="8500" w:type="dxa"/>
            <w:vAlign w:val="center"/>
          </w:tcPr>
          <w:p w14:paraId="420F1B10" w14:textId="2B5F3F90" w:rsidR="001347BC" w:rsidRPr="00D243D2" w:rsidRDefault="006D7EF3" w:rsidP="006D7EF3">
            <w:pPr>
              <w:pStyle w:val="Thankyou"/>
              <w:jc w:val="right"/>
              <w:rPr>
                <w:rFonts w:cs="Arial"/>
                <w:b w:val="0"/>
                <w:bCs/>
                <w:i w:val="0"/>
                <w:iCs/>
              </w:rPr>
            </w:pPr>
            <w:r w:rsidRPr="00D243D2">
              <w:rPr>
                <w:rFonts w:cs="Arial"/>
                <w:b w:val="0"/>
                <w:bCs/>
                <w:i w:val="0"/>
                <w:iCs/>
              </w:rPr>
              <w:t>SGST @</w:t>
            </w:r>
            <w:r w:rsidR="00ED6909">
              <w:rPr>
                <w:rFonts w:cs="Arial"/>
                <w:b w:val="0"/>
                <w:bCs/>
                <w:i w:val="0"/>
                <w:iCs/>
              </w:rPr>
              <w:t>2.5</w:t>
            </w:r>
            <w:r w:rsidRPr="00D243D2">
              <w:rPr>
                <w:rFonts w:cs="Arial"/>
                <w:b w:val="0"/>
                <w:bCs/>
                <w:i w:val="0"/>
                <w:iCs/>
              </w:rPr>
              <w:t>%</w:t>
            </w:r>
          </w:p>
        </w:tc>
        <w:tc>
          <w:tcPr>
            <w:tcW w:w="1570" w:type="dxa"/>
            <w:vAlign w:val="center"/>
          </w:tcPr>
          <w:p w14:paraId="588E1E63" w14:textId="43817F7E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r>
              <w:rPr>
                <w:rFonts w:cs="Arial"/>
                <w:b w:val="0"/>
                <w:bCs/>
                <w:i w:val="0"/>
                <w:iCs/>
              </w:rPr>
              <w:t>{{ sg</w:t>
            </w:r>
            <w:r w:rsidR="008C5759">
              <w:rPr>
                <w:rFonts w:cs="Arial"/>
                <w:b w:val="0"/>
                <w:bCs/>
                <w:i w:val="0"/>
                <w:iCs/>
              </w:rPr>
              <w:t>st</w:t>
            </w:r>
            <w:r>
              <w:rPr>
                <w:rFonts w:cs="Arial"/>
                <w:b w:val="0"/>
                <w:bCs/>
                <w:i w:val="0"/>
                <w:iCs/>
              </w:rPr>
              <w:t xml:space="preserve"> }}</w:t>
            </w:r>
          </w:p>
        </w:tc>
      </w:tr>
      <w:tr w:rsidR="001347BC" w:rsidRPr="00D243D2" w14:paraId="54842187" w14:textId="77777777" w:rsidTr="009F06C1">
        <w:trPr>
          <w:jc w:val="center"/>
        </w:trPr>
        <w:tc>
          <w:tcPr>
            <w:tcW w:w="8500" w:type="dxa"/>
            <w:vAlign w:val="center"/>
          </w:tcPr>
          <w:p w14:paraId="658B3608" w14:textId="457A7DCC" w:rsidR="001347BC" w:rsidRPr="00D243D2" w:rsidRDefault="00614161" w:rsidP="006D7EF3">
            <w:pPr>
              <w:pStyle w:val="Thankyou"/>
              <w:jc w:val="right"/>
              <w:rPr>
                <w:rFonts w:cs="Arial"/>
                <w:i w:val="0"/>
                <w:iCs/>
              </w:rPr>
            </w:pPr>
            <w:r>
              <w:rPr>
                <w:rFonts w:cs="Arial"/>
                <w:i w:val="0"/>
                <w:iCs/>
              </w:rPr>
              <w:t xml:space="preserve">Grand </w:t>
            </w:r>
            <w:r w:rsidR="006D7EF3" w:rsidRPr="00D243D2">
              <w:rPr>
                <w:rFonts w:cs="Arial"/>
                <w:i w:val="0"/>
                <w:iCs/>
              </w:rPr>
              <w:t>Total</w:t>
            </w:r>
          </w:p>
        </w:tc>
        <w:tc>
          <w:tcPr>
            <w:tcW w:w="1570" w:type="dxa"/>
            <w:vAlign w:val="center"/>
          </w:tcPr>
          <w:p w14:paraId="28A4C772" w14:textId="1A037925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r>
              <w:rPr>
                <w:rFonts w:cs="Arial"/>
                <w:b w:val="0"/>
                <w:bCs/>
                <w:i w:val="0"/>
                <w:iCs/>
              </w:rPr>
              <w:t>{{ gtotal }}</w:t>
            </w:r>
          </w:p>
        </w:tc>
      </w:tr>
    </w:tbl>
    <w:p w14:paraId="64692D5B" w14:textId="77777777" w:rsidR="001347BC" w:rsidRDefault="001347BC" w:rsidP="001A4A7E">
      <w:pPr>
        <w:pStyle w:val="Thankyou"/>
        <w:jc w:val="left"/>
        <w:rPr>
          <w:rFonts w:cs="Arial"/>
        </w:rPr>
      </w:pPr>
    </w:p>
    <w:p w14:paraId="6E500332" w14:textId="750DF18E" w:rsidR="003676EC" w:rsidRDefault="0078352E" w:rsidP="001A4A7E">
      <w:pPr>
        <w:pStyle w:val="Thankyou"/>
        <w:jc w:val="left"/>
        <w:rPr>
          <w:rFonts w:cs="Arial"/>
        </w:rPr>
      </w:pPr>
      <w:r>
        <w:rPr>
          <w:rFonts w:cs="Arial"/>
        </w:rPr>
        <w:t>{{ text_amount }}</w:t>
      </w:r>
    </w:p>
    <w:p w14:paraId="6575A97C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2B6A47DB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1CBFDC0E" w14:textId="77777777" w:rsidR="0078352E" w:rsidRDefault="0078352E" w:rsidP="001A4A7E">
      <w:pPr>
        <w:pStyle w:val="Thankyou"/>
        <w:jc w:val="left"/>
        <w:rPr>
          <w:rFonts w:cs="Arial"/>
        </w:rPr>
      </w:pPr>
    </w:p>
    <w:p w14:paraId="25CCB77A" w14:textId="1D478F4F" w:rsidR="003676EC" w:rsidRDefault="003676EC" w:rsidP="003676EC">
      <w:pPr>
        <w:pStyle w:val="Thankyou"/>
        <w:ind w:left="7920"/>
        <w:rPr>
          <w:rFonts w:cs="Arial"/>
        </w:rPr>
      </w:pPr>
      <w:r>
        <w:rPr>
          <w:rFonts w:cs="Arial"/>
        </w:rPr>
        <w:t xml:space="preserve">   </w:t>
      </w:r>
      <w:r w:rsidR="0078352E">
        <w:rPr>
          <w:rFonts w:cs="Arial"/>
        </w:rPr>
        <w:t xml:space="preserve">  </w:t>
      </w:r>
      <w:r w:rsidRPr="00474192">
        <w:rPr>
          <w:rFonts w:cs="Arial"/>
        </w:rPr>
        <w:t>For Ajra Tex,</w:t>
      </w:r>
    </w:p>
    <w:p w14:paraId="39A77DEA" w14:textId="77777777" w:rsidR="003676EC" w:rsidRDefault="003676EC" w:rsidP="003676EC">
      <w:pPr>
        <w:pStyle w:val="Thankyou"/>
        <w:jc w:val="right"/>
        <w:rPr>
          <w:rFonts w:cs="Arial"/>
        </w:rPr>
      </w:pPr>
    </w:p>
    <w:p w14:paraId="6996557E" w14:textId="77777777" w:rsidR="003676EC" w:rsidRDefault="003676EC" w:rsidP="003676EC">
      <w:pPr>
        <w:pStyle w:val="Thankyou"/>
        <w:jc w:val="right"/>
        <w:rPr>
          <w:rFonts w:cs="Arial"/>
        </w:rPr>
      </w:pPr>
    </w:p>
    <w:p w14:paraId="52687095" w14:textId="77777777" w:rsidR="003676EC" w:rsidRDefault="003676EC" w:rsidP="003676EC">
      <w:pPr>
        <w:pStyle w:val="Thankyou"/>
        <w:jc w:val="right"/>
        <w:rPr>
          <w:rFonts w:cs="Arial"/>
          <w:b w:val="0"/>
          <w:bCs/>
          <w:i w:val="0"/>
          <w:iCs/>
        </w:rPr>
      </w:pPr>
    </w:p>
    <w:p w14:paraId="42C1F47A" w14:textId="213D9421" w:rsidR="003676EC" w:rsidRPr="00D243D2" w:rsidRDefault="003676EC" w:rsidP="003676EC">
      <w:pPr>
        <w:pStyle w:val="Thankyou"/>
        <w:jc w:val="right"/>
        <w:rPr>
          <w:rFonts w:cs="Arial"/>
        </w:rPr>
      </w:pPr>
      <w:r w:rsidRPr="00474192">
        <w:rPr>
          <w:rFonts w:cs="Arial"/>
          <w:b w:val="0"/>
          <w:bCs/>
          <w:i w:val="0"/>
          <w:iCs/>
        </w:rPr>
        <w:t>Authority Signature</w:t>
      </w:r>
    </w:p>
    <w:sectPr w:rsidR="003676EC" w:rsidRPr="00D243D2" w:rsidSect="00DB7FD2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63913" w14:textId="77777777" w:rsidR="00CD64CE" w:rsidRDefault="00CD64CE" w:rsidP="00DA124E">
      <w:r>
        <w:separator/>
      </w:r>
    </w:p>
  </w:endnote>
  <w:endnote w:type="continuationSeparator" w:id="0">
    <w:p w14:paraId="7F35786D" w14:textId="77777777" w:rsidR="00CD64CE" w:rsidRDefault="00CD64C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E9764" w14:textId="77777777" w:rsidR="00CD64CE" w:rsidRDefault="00CD64CE" w:rsidP="00DA124E">
      <w:r>
        <w:separator/>
      </w:r>
    </w:p>
  </w:footnote>
  <w:footnote w:type="continuationSeparator" w:id="0">
    <w:p w14:paraId="3AC4EC60" w14:textId="77777777" w:rsidR="00CD64CE" w:rsidRDefault="00CD64C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E08E0"/>
    <w:rsid w:val="000F3D19"/>
    <w:rsid w:val="00103F46"/>
    <w:rsid w:val="00114B18"/>
    <w:rsid w:val="001347BC"/>
    <w:rsid w:val="00141CC5"/>
    <w:rsid w:val="001562DF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676EC"/>
    <w:rsid w:val="00390027"/>
    <w:rsid w:val="003968B9"/>
    <w:rsid w:val="0041228B"/>
    <w:rsid w:val="00414A07"/>
    <w:rsid w:val="004D593B"/>
    <w:rsid w:val="00502760"/>
    <w:rsid w:val="00541768"/>
    <w:rsid w:val="005417F6"/>
    <w:rsid w:val="005E117D"/>
    <w:rsid w:val="005E4E1E"/>
    <w:rsid w:val="006133F7"/>
    <w:rsid w:val="00614161"/>
    <w:rsid w:val="006350A1"/>
    <w:rsid w:val="00697198"/>
    <w:rsid w:val="006B4F86"/>
    <w:rsid w:val="006C1D33"/>
    <w:rsid w:val="006D3592"/>
    <w:rsid w:val="006D7EF3"/>
    <w:rsid w:val="00767D7F"/>
    <w:rsid w:val="0078352E"/>
    <w:rsid w:val="007A2DFF"/>
    <w:rsid w:val="007B4915"/>
    <w:rsid w:val="00846FB5"/>
    <w:rsid w:val="00865239"/>
    <w:rsid w:val="008C5759"/>
    <w:rsid w:val="008F5BAD"/>
    <w:rsid w:val="00902FDC"/>
    <w:rsid w:val="00961162"/>
    <w:rsid w:val="009F06C1"/>
    <w:rsid w:val="009F3F74"/>
    <w:rsid w:val="009F5E76"/>
    <w:rsid w:val="00A2654F"/>
    <w:rsid w:val="00A56DD5"/>
    <w:rsid w:val="00A77210"/>
    <w:rsid w:val="00A82089"/>
    <w:rsid w:val="00AC6A6B"/>
    <w:rsid w:val="00B14E8F"/>
    <w:rsid w:val="00B62AE1"/>
    <w:rsid w:val="00B84DF7"/>
    <w:rsid w:val="00B911FE"/>
    <w:rsid w:val="00C4631C"/>
    <w:rsid w:val="00C96E55"/>
    <w:rsid w:val="00CB69E6"/>
    <w:rsid w:val="00CD64CE"/>
    <w:rsid w:val="00D243D2"/>
    <w:rsid w:val="00D27961"/>
    <w:rsid w:val="00D45686"/>
    <w:rsid w:val="00D46230"/>
    <w:rsid w:val="00D62BD5"/>
    <w:rsid w:val="00D8503D"/>
    <w:rsid w:val="00D879E6"/>
    <w:rsid w:val="00DA124E"/>
    <w:rsid w:val="00DB7FD2"/>
    <w:rsid w:val="00DE3DFA"/>
    <w:rsid w:val="00DF32B2"/>
    <w:rsid w:val="00E10529"/>
    <w:rsid w:val="00E61B2E"/>
    <w:rsid w:val="00E70B6C"/>
    <w:rsid w:val="00E87249"/>
    <w:rsid w:val="00EB53D7"/>
    <w:rsid w:val="00EB59E9"/>
    <w:rsid w:val="00EC23BD"/>
    <w:rsid w:val="00ED6909"/>
    <w:rsid w:val="00F33254"/>
    <w:rsid w:val="00F37B3C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Gokulsundar Sundararaj</cp:lastModifiedBy>
  <cp:revision>28</cp:revision>
  <dcterms:created xsi:type="dcterms:W3CDTF">2022-10-08T09:21:00Z</dcterms:created>
  <dcterms:modified xsi:type="dcterms:W3CDTF">2024-05-14T18:40:00Z</dcterms:modified>
  <cp:category/>
  <cp:version/>
</cp:coreProperties>
</file>